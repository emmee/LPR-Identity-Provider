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30" w:rsidRDefault="0048005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OpenID Connect</w:t>
      </w:r>
    </w:p>
    <w:p w:rsidR="00C30430" w:rsidRDefault="00C30430"/>
    <w:p w:rsidR="00C30430" w:rsidRDefault="00480050" w:rsidP="009A26E6">
      <w:pPr>
        <w:pStyle w:val="Listenabsatz"/>
        <w:numPr>
          <w:ilvl w:val="0"/>
          <w:numId w:val="1"/>
        </w:numPr>
      </w:pPr>
      <w:r>
        <w:t>Erlaubt einem Client (Service, Anwendung) die Identität eines Users zu bestätigen</w:t>
      </w:r>
    </w:p>
    <w:p w:rsidR="00C30430" w:rsidRDefault="00480050" w:rsidP="009A26E6">
      <w:pPr>
        <w:pStyle w:val="Listenabsatz"/>
        <w:numPr>
          <w:ilvl w:val="1"/>
          <w:numId w:val="1"/>
        </w:numPr>
      </w:pPr>
      <w:r>
        <w:t>Authentifizierung wird durch Authentifizierungsserver (OpenID Provider) ausgeführt</w:t>
      </w:r>
    </w:p>
    <w:p w:rsidR="00C30430" w:rsidRDefault="00480050" w:rsidP="009A26E6">
      <w:pPr>
        <w:pStyle w:val="Listenabsatz"/>
        <w:numPr>
          <w:ilvl w:val="0"/>
          <w:numId w:val="1"/>
        </w:numPr>
      </w:pPr>
      <w:r>
        <w:t xml:space="preserve">Weiterhin können auch Basis-Informationen über den Benutzer und die authentifizierte Session abgefragt werden </w:t>
      </w:r>
    </w:p>
    <w:p w:rsidR="009A26E6" w:rsidRDefault="009A26E6" w:rsidP="009A26E6">
      <w:pPr>
        <w:pStyle w:val="Listenabsatz"/>
        <w:numPr>
          <w:ilvl w:val="0"/>
          <w:numId w:val="1"/>
        </w:numPr>
      </w:pPr>
      <w:r>
        <w:t>Auf Grundlage von OAuth 2.0</w:t>
      </w:r>
    </w:p>
    <w:p w:rsidR="00CD4312" w:rsidRDefault="00CD4312" w:rsidP="00CD4312"/>
    <w:p w:rsidR="00CD4312" w:rsidRDefault="001E4F4D" w:rsidP="00CD4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C328F75" wp14:editId="0AB623AB">
                <wp:simplePos x="0" y="0"/>
                <wp:positionH relativeFrom="column">
                  <wp:posOffset>2228515</wp:posOffset>
                </wp:positionH>
                <wp:positionV relativeFrom="paragraph">
                  <wp:posOffset>-158115</wp:posOffset>
                </wp:positionV>
                <wp:extent cx="1699260" cy="1404620"/>
                <wp:effectExtent l="19050" t="247650" r="0" b="24320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09790">
                          <a:off x="0" y="0"/>
                          <a:ext cx="169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9A26E6" w:rsidP="009A26E6">
                            <w:r>
                              <w:t>Authentifizierungsanfrage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28F7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5.45pt;margin-top:-12.45pt;width:133.8pt;height:110.6pt;rotation:-1081573fd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" stroked="f">
                <v:textbox style="mso-fit-shape-to-text:t">
                  <w:txbxContent>
                    <w:p w:rsidR="009A26E6" w:rsidRDefault="009A26E6" w:rsidP="009A26E6">
                      <w:r>
                        <w:t>Authentifizierungsanfrage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43815</wp:posOffset>
                </wp:positionV>
                <wp:extent cx="822960" cy="271145"/>
                <wp:effectExtent l="0" t="0" r="15240" b="1460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9A26E6" w:rsidP="009A26E6">
                            <w:r>
                              <w:t>Benutzer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08.95pt;margin-top:3.45pt;width:64.8pt;height:21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">
                <v:textbox style="mso-fit-shape-to-text:t">
                  <w:txbxContent>
                    <w:p w:rsidR="009A26E6" w:rsidRDefault="009A26E6" w:rsidP="009A26E6">
                      <w:r>
                        <w:t>Benutzer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66675</wp:posOffset>
                </wp:positionV>
                <wp:extent cx="1645920" cy="472440"/>
                <wp:effectExtent l="0" t="57150" r="11430" b="2286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1F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80.55pt;margin-top:5.25pt;width:129.6pt;height:37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CD4312" w:rsidRDefault="001E4F4D" w:rsidP="00CD431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2540</wp:posOffset>
                </wp:positionV>
                <wp:extent cx="1638300" cy="480060"/>
                <wp:effectExtent l="38100" t="0" r="19050" b="7239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A13F5" id="Gerade Verbindung mit Pfeil 9" o:spid="_x0000_s1026" type="#_x0000_t32" style="position:absolute;margin-left:178.75pt;margin-top:.2pt;width:129pt;height:37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116840</wp:posOffset>
                </wp:positionV>
                <wp:extent cx="1628140" cy="271145"/>
                <wp:effectExtent l="19050" t="228600" r="10160" b="24320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09790">
                          <a:off x="0" y="0"/>
                          <a:ext cx="16281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CD4312" w:rsidP="009A26E6">
                            <w:r>
                              <w:t>Zustimmung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05.15pt;margin-top:9.2pt;width:128.2pt;height:21.35pt;rotation:-1081573fd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" stroked="f">
                <v:textbox style="mso-fit-shape-to-text:t">
                  <w:txbxContent>
                    <w:p w:rsidR="009A26E6" w:rsidRDefault="00CD4312" w:rsidP="009A26E6">
                      <w:r>
                        <w:t>Zustimmung</w:t>
                      </w:r>
                    </w:p>
                  </w:txbxContent>
                </v:textbox>
              </v:shape>
            </w:pict>
          </mc:Fallback>
        </mc:AlternateContent>
      </w:r>
    </w:p>
    <w:p w:rsidR="00CD4312" w:rsidRDefault="00CD4312" w:rsidP="00CD4312"/>
    <w:p w:rsidR="00CD4312" w:rsidRDefault="001E4F4D" w:rsidP="00CD4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73025</wp:posOffset>
                </wp:positionV>
                <wp:extent cx="57150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9A26E6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4.95pt;margin-top:5.75pt;width:4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">
                <v:textbox style="mso-fit-shape-to-text:t">
                  <w:txbxContent>
                    <w:p w:rsidR="009A26E6" w:rsidRDefault="009A26E6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4F4D" w:rsidRPr="001E4F4D" w:rsidRDefault="001E4F4D" w:rsidP="00CD4312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2787651</wp:posOffset>
                </wp:positionH>
                <wp:positionV relativeFrom="paragraph">
                  <wp:posOffset>164246</wp:posOffset>
                </wp:positionV>
                <wp:extent cx="1302385" cy="441325"/>
                <wp:effectExtent l="38100" t="209550" r="31115" b="20637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02894">
                          <a:off x="0" y="0"/>
                          <a:ext cx="130238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CD4312" w:rsidP="009A26E6">
                            <w:r>
                              <w:t xml:space="preserve">Weiterleitung und </w:t>
                            </w:r>
                            <w:r w:rsidR="009A26E6">
                              <w:t>Authentifizierung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19.5pt;margin-top:12.95pt;width:102.55pt;height:34.75pt;rotation:1204654fd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" stroked="f">
                <v:textbox style="mso-fit-shape-to-text:t">
                  <w:txbxContent>
                    <w:p w:rsidR="009A26E6" w:rsidRDefault="00CD4312" w:rsidP="009A26E6">
                      <w:r>
                        <w:t xml:space="preserve">Weiterleitung und </w:t>
                      </w:r>
                      <w:r w:rsidR="009A26E6"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137795</wp:posOffset>
                </wp:positionV>
                <wp:extent cx="1699260" cy="565003"/>
                <wp:effectExtent l="38100" t="38100" r="15240" b="2603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565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5424" id="Gerade Verbindung mit Pfeil 5" o:spid="_x0000_s1026" type="#_x0000_t32" style="position:absolute;margin-left:178.15pt;margin-top:10.85pt;width:133.8pt;height:4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1E4F4D">
        <w:rPr>
          <w:lang w:val="en-GB"/>
        </w:rPr>
        <w:t>benutzt OpenID Connect</w:t>
      </w:r>
    </w:p>
    <w:p w:rsidR="001E4F4D" w:rsidRPr="001E4F4D" w:rsidRDefault="001E4F4D" w:rsidP="00CD4312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59690</wp:posOffset>
                </wp:positionV>
                <wp:extent cx="1950720" cy="662940"/>
                <wp:effectExtent l="0" t="0" r="49530" b="6096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1902" id="Gerade Verbindung mit Pfeil 8" o:spid="_x0000_s1026" type="#_x0000_t32" style="position:absolute;margin-left:160.15pt;margin-top:4.7pt;width:153.6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1E4F4D">
        <w:rPr>
          <w:lang w:val="en-GB"/>
        </w:rPr>
        <w:t xml:space="preserve">Relying Party (RP) </w:t>
      </w:r>
    </w:p>
    <w:p w:rsidR="00CD4312" w:rsidRPr="001E4F4D" w:rsidRDefault="00CD4312" w:rsidP="00CD4312">
      <w:pPr>
        <w:rPr>
          <w:lang w:val="en-GB"/>
        </w:rPr>
      </w:pPr>
    </w:p>
    <w:p w:rsidR="00CD4312" w:rsidRPr="001E4F4D" w:rsidRDefault="001E4F4D" w:rsidP="00CD4312">
      <w:pPr>
        <w:rPr>
          <w:lang w:val="en-GB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2414906</wp:posOffset>
                </wp:positionH>
                <wp:positionV relativeFrom="paragraph">
                  <wp:posOffset>76835</wp:posOffset>
                </wp:positionV>
                <wp:extent cx="1182370" cy="441325"/>
                <wp:effectExtent l="57150" t="171450" r="17780" b="16827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89645">
                          <a:off x="0" y="0"/>
                          <a:ext cx="118237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9A26E6" w:rsidP="009A26E6">
                            <w:pPr>
                              <w:jc w:val="center"/>
                            </w:pPr>
                            <w:r>
                              <w:t>Access Token</w:t>
                            </w:r>
                          </w:p>
                          <w:p w:rsidR="009A26E6" w:rsidRDefault="009A26E6" w:rsidP="009A26E6">
                            <w:pPr>
                              <w:jc w:val="center"/>
                            </w:pPr>
                            <w:r>
                              <w:t>ID 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90.15pt;margin-top:6.05pt;width:93.1pt;height:34.75pt;rotation:1080956fd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" stroked="f">
                <v:textbox style="mso-fit-shape-to-text:t">
                  <w:txbxContent>
                    <w:p w:rsidR="009A26E6" w:rsidRDefault="009A26E6" w:rsidP="009A26E6">
                      <w:pPr>
                        <w:jc w:val="center"/>
                      </w:pPr>
                      <w:r>
                        <w:t>Access Token</w:t>
                      </w:r>
                    </w:p>
                    <w:p w:rsidR="009A26E6" w:rsidRDefault="009A26E6" w:rsidP="009A26E6">
                      <w:pPr>
                        <w:jc w:val="center"/>
                      </w:pPr>
                      <w:r>
                        <w:t>ID 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8255</wp:posOffset>
                </wp:positionV>
                <wp:extent cx="746760" cy="441325"/>
                <wp:effectExtent l="0" t="0" r="1524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6E6" w:rsidRDefault="00CD4312" w:rsidP="009A26E6">
                            <w:r>
                              <w:t>OpenID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313.75pt;margin-top:.65pt;width:58.8pt;height:3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">
                <v:textbox style="mso-fit-shape-to-text:t">
                  <w:txbxContent>
                    <w:p w:rsidR="009A26E6" w:rsidRDefault="00CD4312" w:rsidP="009A26E6">
                      <w:r>
                        <w:t>OpenID Provider</w:t>
                      </w:r>
                    </w:p>
                  </w:txbxContent>
                </v:textbox>
              </v:shape>
            </w:pict>
          </mc:Fallback>
        </mc:AlternateContent>
      </w:r>
    </w:p>
    <w:p w:rsidR="00CD4312" w:rsidRPr="001E4F4D" w:rsidRDefault="00CD4312" w:rsidP="00CD4312">
      <w:pPr>
        <w:rPr>
          <w:lang w:val="en-GB"/>
        </w:rPr>
      </w:pPr>
    </w:p>
    <w:p w:rsidR="00CD4312" w:rsidRPr="001E4F4D" w:rsidRDefault="001E4F4D" w:rsidP="001E4F4D">
      <w:pPr>
        <w:rPr>
          <w:lang w:val="en-GB"/>
        </w:rPr>
      </w:pPr>
      <w:r w:rsidRPr="001E4F4D">
        <w:rPr>
          <w:lang w:val="en-GB"/>
        </w:rPr>
        <w:tab/>
      </w:r>
      <w:r w:rsidRPr="001E4F4D">
        <w:rPr>
          <w:lang w:val="en-GB"/>
        </w:rPr>
        <w:tab/>
      </w:r>
      <w:r w:rsidRPr="001E4F4D">
        <w:rPr>
          <w:lang w:val="en-GB"/>
        </w:rPr>
        <w:tab/>
      </w:r>
      <w:r w:rsidRPr="001E4F4D">
        <w:rPr>
          <w:lang w:val="en-GB"/>
        </w:rPr>
        <w:tab/>
      </w:r>
      <w:r w:rsidRPr="001E4F4D">
        <w:rPr>
          <w:lang w:val="en-GB"/>
        </w:rPr>
        <w:tab/>
      </w:r>
      <w:r w:rsidRPr="001E4F4D">
        <w:rPr>
          <w:lang w:val="en-GB"/>
        </w:rPr>
        <w:tab/>
      </w:r>
      <w:r w:rsidRPr="001E4F4D">
        <w:rPr>
          <w:lang w:val="en-GB"/>
        </w:rPr>
        <w:tab/>
      </w:r>
    </w:p>
    <w:p w:rsidR="00CD4312" w:rsidRPr="001E4F4D" w:rsidRDefault="001E4F4D" w:rsidP="00CD4312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0" w:name="_GoBack"/>
      <w:bookmarkEnd w:id="0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E4F4D">
        <w:t xml:space="preserve">implementiert OpenID </w:t>
      </w:r>
      <w:r w:rsidRPr="001E4F4D">
        <w:tab/>
      </w:r>
      <w:r w:rsidRPr="001E4F4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E4F4D">
        <w:t>Connect</w:t>
      </w:r>
    </w:p>
    <w:p w:rsidR="00CD4312" w:rsidRPr="001E4F4D" w:rsidRDefault="00CD4312" w:rsidP="00CD4312"/>
    <w:p w:rsidR="001E4F4D" w:rsidRPr="001E4F4D" w:rsidRDefault="001E4F4D" w:rsidP="001E4F4D">
      <w:pPr>
        <w:pStyle w:val="Listenabsatz"/>
        <w:ind w:left="360"/>
      </w:pPr>
    </w:p>
    <w:p w:rsidR="00CD4312" w:rsidRDefault="00CD4312" w:rsidP="00CD4312">
      <w:pPr>
        <w:pStyle w:val="Listenabsatz"/>
        <w:numPr>
          <w:ilvl w:val="0"/>
          <w:numId w:val="1"/>
        </w:numPr>
      </w:pPr>
      <w:r>
        <w:t>Informationen über den Benutzer werden in IDToken gespeichert</w:t>
      </w:r>
      <w:r w:rsidR="00EC4E0F">
        <w:t xml:space="preserve"> (werden als JSON Web Token verschlüsselt an den Client geschickt)</w:t>
      </w:r>
    </w:p>
    <w:p w:rsidR="00902D26" w:rsidRDefault="00902D26" w:rsidP="00CD4312">
      <w:pPr>
        <w:pStyle w:val="Listenabsatz"/>
        <w:numPr>
          <w:ilvl w:val="0"/>
          <w:numId w:val="1"/>
        </w:numPr>
      </w:pPr>
      <w:r>
        <w:t xml:space="preserve">Zusätzlich wird im ID Token der legitime Empfänger des Tokens gespeichert </w:t>
      </w:r>
      <w:r w:rsidR="00B80699">
        <w:t>(Audience Restriction)</w:t>
      </w:r>
    </w:p>
    <w:p w:rsidR="00902D26" w:rsidRDefault="00902D26" w:rsidP="00902D26">
      <w:pPr>
        <w:pStyle w:val="Listenabsatz"/>
        <w:numPr>
          <w:ilvl w:val="0"/>
          <w:numId w:val="3"/>
        </w:numPr>
      </w:pPr>
      <w:r>
        <w:t>Schutz vor Hijacking (Kontrollübernahme eines Servers, Kontos oder Browser durch einen unautorisierten Dritten) und Substitutionsangriffen (Übernahme der Identität)</w:t>
      </w:r>
    </w:p>
    <w:p w:rsidR="00CD4312" w:rsidRDefault="00CD4312" w:rsidP="00CD4312">
      <w:pPr>
        <w:pStyle w:val="Listenabsatz"/>
        <w:numPr>
          <w:ilvl w:val="0"/>
          <w:numId w:val="1"/>
        </w:numPr>
      </w:pPr>
      <w:r>
        <w:t>Weitere Informationen zum Benutzer (eigene Musik, Bilder, Emails etc.) werden auf dem Server des OpenID Providers (OP) gespeichert</w:t>
      </w:r>
    </w:p>
    <w:p w:rsidR="00CD4312" w:rsidRDefault="00CD4312" w:rsidP="00CD4312">
      <w:pPr>
        <w:pStyle w:val="Listenabsatz"/>
        <w:numPr>
          <w:ilvl w:val="0"/>
          <w:numId w:val="1"/>
        </w:numPr>
      </w:pPr>
      <w:r>
        <w:t>Wenn sich ein Benutzer beim Client einloggen möchte, wird er direkt zum OP weitergeletet</w:t>
      </w:r>
    </w:p>
    <w:p w:rsidR="00CD4312" w:rsidRDefault="00CD4312" w:rsidP="00CD4312">
      <w:pPr>
        <w:pStyle w:val="Listenabsatz"/>
        <w:numPr>
          <w:ilvl w:val="0"/>
          <w:numId w:val="2"/>
        </w:numPr>
      </w:pPr>
      <w:r>
        <w:t>Authentifizierungsmethode wird durch den OP festgelegt</w:t>
      </w:r>
      <w:r w:rsidR="003E45DE">
        <w:t xml:space="preserve"> </w:t>
      </w:r>
    </w:p>
    <w:p w:rsidR="003E45DE" w:rsidRDefault="003E45DE" w:rsidP="00CD4312">
      <w:pPr>
        <w:pStyle w:val="Listenabsatz"/>
        <w:numPr>
          <w:ilvl w:val="0"/>
          <w:numId w:val="2"/>
        </w:numPr>
      </w:pPr>
      <w:r>
        <w:t>Vorteil: kann abwechselnde und starke Authentifizierungsmethoden verwenden, ohne dass Client informiert oder geändert werden muss</w:t>
      </w:r>
    </w:p>
    <w:p w:rsidR="00B80699" w:rsidRDefault="00B80699" w:rsidP="00B80699">
      <w:r>
        <w:tab/>
        <w:t xml:space="preserve">       Gültigkeitsdauer des Tokens ist von der Sicherheitsstufe des Authentifizierungsverfahrens </w:t>
      </w:r>
      <w:r>
        <w:tab/>
        <w:t xml:space="preserve">       abhängig</w:t>
      </w:r>
    </w:p>
    <w:p w:rsidR="00CD4312" w:rsidRDefault="00B80699" w:rsidP="00B80699">
      <w:pPr>
        <w:pStyle w:val="Listenabsatz"/>
        <w:numPr>
          <w:ilvl w:val="0"/>
          <w:numId w:val="5"/>
        </w:numPr>
      </w:pPr>
      <w:r>
        <w:t>Das ID Token wird nicht direkt zwischen OP und Client ausgetauscht, sondern über den Browser des Benutzers</w:t>
      </w:r>
    </w:p>
    <w:p w:rsidR="00C460D5" w:rsidRDefault="00C460D5" w:rsidP="00C460D5">
      <w:pPr>
        <w:pStyle w:val="Listenabsatz"/>
        <w:numPr>
          <w:ilvl w:val="0"/>
          <w:numId w:val="6"/>
        </w:numPr>
      </w:pPr>
      <w:r>
        <w:t>digitale Signatur gegen Modifikation nötig</w:t>
      </w:r>
    </w:p>
    <w:p w:rsidR="00C460D5" w:rsidRDefault="00C460D5" w:rsidP="00C460D5">
      <w:pPr>
        <w:pStyle w:val="Listenabsatz"/>
        <w:numPr>
          <w:ilvl w:val="0"/>
          <w:numId w:val="6"/>
        </w:numPr>
      </w:pPr>
      <w:r>
        <w:t>Schutz gegen Replay-Angriffe (Aufzeichnen von Daten und erneutes Senden der Daten</w:t>
      </w:r>
    </w:p>
    <w:p w:rsidR="00C460D5" w:rsidRDefault="00C460D5" w:rsidP="00C460D5">
      <w:pPr>
        <w:pStyle w:val="Listenabsatz"/>
        <w:ind w:left="1080"/>
      </w:pPr>
      <w:r>
        <w:t xml:space="preserve"> -&gt; Vortäuschen einer fremden Identität) durch Anhängen eines Nonce (kryptografisch sichere Zufallszahl)</w:t>
      </w:r>
    </w:p>
    <w:p w:rsidR="00CD4312" w:rsidRDefault="00CD4312" w:rsidP="00CD4312"/>
    <w:sectPr w:rsidR="00CD4312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050" w:rsidRDefault="00480050">
      <w:r>
        <w:separator/>
      </w:r>
    </w:p>
  </w:endnote>
  <w:endnote w:type="continuationSeparator" w:id="0">
    <w:p w:rsidR="00480050" w:rsidRDefault="0048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050" w:rsidRDefault="00480050">
      <w:r>
        <w:rPr>
          <w:color w:val="000000"/>
        </w:rPr>
        <w:separator/>
      </w:r>
    </w:p>
  </w:footnote>
  <w:footnote w:type="continuationSeparator" w:id="0">
    <w:p w:rsidR="00480050" w:rsidRDefault="0048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69F8"/>
    <w:multiLevelType w:val="hybridMultilevel"/>
    <w:tmpl w:val="2D0C7A4A"/>
    <w:lvl w:ilvl="0" w:tplc="605AC314">
      <w:numFmt w:val="bullet"/>
      <w:lvlText w:val="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A37745"/>
    <w:multiLevelType w:val="hybridMultilevel"/>
    <w:tmpl w:val="CED43546"/>
    <w:lvl w:ilvl="0" w:tplc="605AC31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F549B"/>
    <w:multiLevelType w:val="hybridMultilevel"/>
    <w:tmpl w:val="A5D2F9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5AC31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FB5822"/>
    <w:multiLevelType w:val="hybridMultilevel"/>
    <w:tmpl w:val="8D7414E2"/>
    <w:lvl w:ilvl="0" w:tplc="605AC31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F4017"/>
    <w:multiLevelType w:val="hybridMultilevel"/>
    <w:tmpl w:val="E8FCB3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5422B8"/>
    <w:multiLevelType w:val="hybridMultilevel"/>
    <w:tmpl w:val="5BB48EFE"/>
    <w:lvl w:ilvl="0" w:tplc="605AC31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30430"/>
    <w:rsid w:val="001E4F4D"/>
    <w:rsid w:val="003E45DE"/>
    <w:rsid w:val="00480050"/>
    <w:rsid w:val="004956AE"/>
    <w:rsid w:val="00902D26"/>
    <w:rsid w:val="009A26E6"/>
    <w:rsid w:val="00B80699"/>
    <w:rsid w:val="00C30430"/>
    <w:rsid w:val="00C460D5"/>
    <w:rsid w:val="00CD4312"/>
    <w:rsid w:val="00EC4E0F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C3B880-79B8-4F6F-AE4D-61CDC59E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2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</dc:creator>
  <dc:description/>
  <cp:lastModifiedBy>Irmi</cp:lastModifiedBy>
  <cp:revision>2</cp:revision>
  <dcterms:created xsi:type="dcterms:W3CDTF">2017-04-07T18:59:00Z</dcterms:created>
  <dcterms:modified xsi:type="dcterms:W3CDTF">2017-04-07T18:59:00Z</dcterms:modified>
</cp:coreProperties>
</file>